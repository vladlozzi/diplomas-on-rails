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vertAnchor="page" w:horzAnchor="page" w:tblpX="1758" w:tblpY="2892"/>
        <w:tblOverlap w:val="never"/>
        <w:tblW w:w="52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527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begin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instrText xml:space="preserve"> MERGEFIELD =diploma.seria \* MERGEFORMAT </w:instrText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«=»</w:t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№ 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fldChar w:fldCharType="begin"/>
            </w:r>
            <w:r>
              <w:rPr>
                <w:rFonts w:ascii="Times New Roman" w:hAnsi="Times New Roman"/>
                <w:b/>
                <w:sz w:val="36"/>
                <w:szCs w:val="36"/>
              </w:rPr>
              <w:instrText xml:space="preserve"> MERGEFIELD =diploma.number \* MERGEFORMAT </w:instrText>
            </w:r>
            <w:r>
              <w:rPr>
                <w:rFonts w:ascii="Times New Roman" w:hAnsi="Times New Roman"/>
                <w:b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/>
                <w:b/>
                <w:sz w:val="36"/>
                <w:szCs w:val="36"/>
              </w:rPr>
              <w:t>«=»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273" w:type="dxa"/>
            <w:shd w:val="clear" w:color="auto" w:fill="auto"/>
          </w:tcPr>
          <w:p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${firstNameUkr}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ru-RU"/>
              </w:rPr>
              <w:t>${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last</w:t>
            </w:r>
            <w:r>
              <w:rPr>
                <w:rFonts w:ascii="Times New Roman" w:hAnsi="Times New Roman"/>
                <w:b/>
                <w:sz w:val="40"/>
                <w:szCs w:val="40"/>
                <w:lang w:val="ru-RU"/>
              </w:rPr>
              <w:t>NameUkr}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3" w:hRule="exact"/>
        </w:trPr>
        <w:tc>
          <w:tcPr>
            <w:tcW w:w="5273" w:type="dxa"/>
            <w:shd w:val="clear" w:color="auto" w:fill="auto"/>
          </w:tcPr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${sexIssuedUkr} у ${issueYearUkr} році 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Івано-Франківський національний технічний університет нафти і газу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освітня програма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${studyProgramNameUkr}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акредитована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${accreditationInstitutionNameUkr}</w:t>
            </w:r>
          </w:p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${sexObtainedUkr} кваліфікацію: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ступінь вищої освіти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магістр</w:t>
            </w:r>
          </w:p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галузь знань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${industryNameUkr}</w:t>
            </w:r>
          </w:p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спеціальність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${specialityNameUkr}</w:t>
            </w:r>
          </w:p>
        </w:tc>
      </w:tr>
    </w:tbl>
    <w:p>
      <w:pPr>
        <w:spacing w:after="0"/>
        <w:rPr>
          <w:vanish/>
        </w:rPr>
      </w:pPr>
    </w:p>
    <w:tbl>
      <w:tblPr>
        <w:tblStyle w:val="3"/>
        <w:tblpPr w:vertAnchor="page" w:horzAnchor="page" w:tblpX="9922" w:tblpY="2892"/>
        <w:tblOverlap w:val="never"/>
        <w:tblW w:w="52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527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begin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instrText xml:space="preserve"> MERGEFIELD =diploma.seria \* MERGEFORMAT </w:instrText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«=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»</w:t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>№</w:t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t xml:space="preserve"> </w:t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fldChar w:fldCharType="begin"/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instrText xml:space="preserve"> MERGEFIELD =diploma.number \* MERGEFORMAT </w:instrText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fldChar w:fldCharType="separate"/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t>«=»</w:t>
            </w:r>
            <w:r>
              <w:rPr>
                <w:rFonts w:hint="default" w:ascii="Times New Roman" w:hAnsi="Times New Roman"/>
                <w:b/>
                <w:sz w:val="36"/>
                <w:szCs w:val="36"/>
                <w:lang w:val="uk"/>
              </w:rPr>
              <w:fldChar w:fldCharType="end"/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27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${firstNameEng}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ru-RU"/>
              </w:rPr>
              <w:t>${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last</w:t>
            </w:r>
            <w:r>
              <w:rPr>
                <w:rFonts w:ascii="Times New Roman" w:hAnsi="Times New Roman"/>
                <w:b/>
                <w:sz w:val="40"/>
                <w:szCs w:val="40"/>
                <w:lang w:val="ru-RU"/>
              </w:rPr>
              <w:t>NameEng}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9" w:hRule="exact"/>
        </w:trPr>
        <w:tc>
          <w:tcPr>
            <w:tcW w:w="5273" w:type="dxa"/>
            <w:shd w:val="clear" w:color="auto" w:fill="auto"/>
          </w:tcPr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 </w:t>
            </w:r>
            <w:r>
              <w:rPr>
                <w:rFonts w:ascii="Times New Roman" w:hAnsi="Times New Roman"/>
                <w:sz w:val="28"/>
                <w:szCs w:val="28"/>
              </w:rPr>
              <w:t>${issueYearEng}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completed the full course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 the Ivano-Frankivsk National Technical University of Oil and Gas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Educational Programme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${studyProgramNameEng}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accredited by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${accreditationInstitutionNameEng}</w:t>
            </w:r>
          </w:p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obtained qualification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spacing w:after="0" w:line="19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Master’s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Degree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Field of Study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${industryNameEng}</w:t>
            </w:r>
          </w:p>
          <w:p>
            <w:pPr>
              <w:spacing w:after="0" w:line="192" w:lineRule="auto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Program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Subject Area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${specialityNameEng}</w:t>
            </w:r>
          </w:p>
        </w:tc>
      </w:tr>
    </w:tbl>
    <w:p>
      <w:r>
        <w:rPr>
          <w:lang w:eastAsia="uk-UA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4755"/>
            <wp:effectExtent l="9525" t="9525" r="23495" b="26670"/>
            <wp:wrapNone/>
            <wp:docPr id="1" name="Picture 1" descr="ДИПЛОМ магістра 2021 без текста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ДИПЛОМ магістра 2021 без текста"/>
                    <pic:cNvPicPr>
                      <a:picLocks noChangeAspect="true"/>
                    </pic:cNvPicPr>
                  </pic:nvPicPr>
                  <pic:blipFill>
                    <a:blip r:embed="rId6">
                      <a:lum bright="100000" contras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647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pPr w:vertAnchor="page" w:horzAnchor="page" w:tblpX="12003" w:tblpY="9809"/>
        <w:tblOverlap w:val="never"/>
        <w:tblW w:w="368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  <w:shd w:val="clear" w:color="auto" w:fill="auto"/>
          </w:tcPr>
          <w:p>
            <w:pPr>
              <w:spacing w:before="120" w:after="0" w:line="240" w:lineRule="auto"/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</w:pPr>
            <w:r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  <w:fldChar w:fldCharType="begin"/>
            </w:r>
            <w:r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  <w:instrText xml:space="preserve"> MERGEFIELD =diploma.graduate_date \* MERGEFORMAT </w:instrText>
            </w:r>
            <w:r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  <w:fldChar w:fldCharType="separate"/>
            </w:r>
            <w:r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  <w:t>«=»</w:t>
            </w:r>
            <w:r>
              <w:rPr>
                <w:rFonts w:hint="default" w:ascii="Times New Roman" w:hAnsi="Times New Roman"/>
                <w:spacing w:val="-10"/>
                <w:sz w:val="28"/>
                <w:szCs w:val="20"/>
                <w:lang w:val="uk-UA"/>
              </w:rPr>
              <w:fldChar w:fldCharType="end"/>
            </w:r>
          </w:p>
        </w:tc>
      </w:tr>
    </w:tbl>
    <w:p>
      <w:pPr>
        <w:rPr>
          <w:rFonts w:ascii="Times New Roman" w:hAnsi="Times New Roman"/>
          <w:sz w:val="16"/>
          <w:szCs w:val="16"/>
          <w:lang w:val="en-US"/>
        </w:rPr>
      </w:pPr>
    </w:p>
    <w:sectPr>
      <w:pgSz w:w="16840" w:h="11907" w:orient="landscape"/>
      <w:pgMar w:top="567" w:right="719" w:bottom="567" w:left="567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attachedTemplate r:id="rId1"/>
  <w:documentProtection w:enforcement="0"/>
  <w:defaultTabStop w:val="708"/>
  <w:hyphenationZone w:val="425"/>
  <w:drawingGridHorizontalSpacing w:val="110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F3B34398"/>
    <w:rsid w:val="00005AE8"/>
    <w:rsid w:val="00021EEB"/>
    <w:rsid w:val="000256B5"/>
    <w:rsid w:val="000256D2"/>
    <w:rsid w:val="00025BBD"/>
    <w:rsid w:val="00033AFC"/>
    <w:rsid w:val="00040ED0"/>
    <w:rsid w:val="000438BD"/>
    <w:rsid w:val="00043D99"/>
    <w:rsid w:val="00052265"/>
    <w:rsid w:val="00065AF5"/>
    <w:rsid w:val="00074151"/>
    <w:rsid w:val="00076EF7"/>
    <w:rsid w:val="00087E1D"/>
    <w:rsid w:val="000A32B1"/>
    <w:rsid w:val="000A4A07"/>
    <w:rsid w:val="000B7AFB"/>
    <w:rsid w:val="000C4673"/>
    <w:rsid w:val="000D4878"/>
    <w:rsid w:val="000D6976"/>
    <w:rsid w:val="000E1BF4"/>
    <w:rsid w:val="000E47B1"/>
    <w:rsid w:val="00100E1D"/>
    <w:rsid w:val="00132F6C"/>
    <w:rsid w:val="00155FE5"/>
    <w:rsid w:val="001576BE"/>
    <w:rsid w:val="001617C1"/>
    <w:rsid w:val="001620C5"/>
    <w:rsid w:val="00177FFB"/>
    <w:rsid w:val="0018515A"/>
    <w:rsid w:val="0019186B"/>
    <w:rsid w:val="00192D7D"/>
    <w:rsid w:val="001953C1"/>
    <w:rsid w:val="001C3C1E"/>
    <w:rsid w:val="001C5E71"/>
    <w:rsid w:val="001D15F9"/>
    <w:rsid w:val="001D2A51"/>
    <w:rsid w:val="001E66CF"/>
    <w:rsid w:val="001F1290"/>
    <w:rsid w:val="00207BE1"/>
    <w:rsid w:val="00214568"/>
    <w:rsid w:val="002207EA"/>
    <w:rsid w:val="00221D66"/>
    <w:rsid w:val="0022343F"/>
    <w:rsid w:val="0022583B"/>
    <w:rsid w:val="0023108B"/>
    <w:rsid w:val="0023699F"/>
    <w:rsid w:val="00240497"/>
    <w:rsid w:val="00250A7B"/>
    <w:rsid w:val="002659FA"/>
    <w:rsid w:val="00270A42"/>
    <w:rsid w:val="00280DFC"/>
    <w:rsid w:val="00291EDC"/>
    <w:rsid w:val="002964EA"/>
    <w:rsid w:val="002A2457"/>
    <w:rsid w:val="002A3967"/>
    <w:rsid w:val="002A5D64"/>
    <w:rsid w:val="002A749C"/>
    <w:rsid w:val="002B384B"/>
    <w:rsid w:val="002B4283"/>
    <w:rsid w:val="002E1753"/>
    <w:rsid w:val="002E7EDB"/>
    <w:rsid w:val="002F5CF6"/>
    <w:rsid w:val="00300AE9"/>
    <w:rsid w:val="00301C0C"/>
    <w:rsid w:val="00342926"/>
    <w:rsid w:val="0034588A"/>
    <w:rsid w:val="00346F92"/>
    <w:rsid w:val="0035019B"/>
    <w:rsid w:val="003743AF"/>
    <w:rsid w:val="00377333"/>
    <w:rsid w:val="00382FBC"/>
    <w:rsid w:val="00392153"/>
    <w:rsid w:val="003A3850"/>
    <w:rsid w:val="003A669E"/>
    <w:rsid w:val="003C0F4A"/>
    <w:rsid w:val="003C6DCD"/>
    <w:rsid w:val="003E5AA7"/>
    <w:rsid w:val="003F60E2"/>
    <w:rsid w:val="004054A2"/>
    <w:rsid w:val="0041173D"/>
    <w:rsid w:val="004232E9"/>
    <w:rsid w:val="00434F07"/>
    <w:rsid w:val="00437414"/>
    <w:rsid w:val="004450B4"/>
    <w:rsid w:val="004451AC"/>
    <w:rsid w:val="004508DC"/>
    <w:rsid w:val="004554F1"/>
    <w:rsid w:val="004947B0"/>
    <w:rsid w:val="004B51EF"/>
    <w:rsid w:val="004B7C6D"/>
    <w:rsid w:val="004C2605"/>
    <w:rsid w:val="004C701C"/>
    <w:rsid w:val="004E39CC"/>
    <w:rsid w:val="00500E71"/>
    <w:rsid w:val="00500F83"/>
    <w:rsid w:val="00501E6B"/>
    <w:rsid w:val="00510C4B"/>
    <w:rsid w:val="005119DA"/>
    <w:rsid w:val="005139E5"/>
    <w:rsid w:val="00520D43"/>
    <w:rsid w:val="00523BEF"/>
    <w:rsid w:val="005375E1"/>
    <w:rsid w:val="005472F8"/>
    <w:rsid w:val="005546F5"/>
    <w:rsid w:val="005643C1"/>
    <w:rsid w:val="00577A03"/>
    <w:rsid w:val="00577F62"/>
    <w:rsid w:val="005848E2"/>
    <w:rsid w:val="00584A03"/>
    <w:rsid w:val="00585E57"/>
    <w:rsid w:val="00594095"/>
    <w:rsid w:val="005A6995"/>
    <w:rsid w:val="005B5F10"/>
    <w:rsid w:val="005B7ECC"/>
    <w:rsid w:val="005C49BB"/>
    <w:rsid w:val="005D7A9C"/>
    <w:rsid w:val="005E3034"/>
    <w:rsid w:val="005E4099"/>
    <w:rsid w:val="005F1746"/>
    <w:rsid w:val="00602DE5"/>
    <w:rsid w:val="006108DC"/>
    <w:rsid w:val="00615D7F"/>
    <w:rsid w:val="00645FBF"/>
    <w:rsid w:val="00651B31"/>
    <w:rsid w:val="0065225E"/>
    <w:rsid w:val="00677868"/>
    <w:rsid w:val="00686E6C"/>
    <w:rsid w:val="00694D8E"/>
    <w:rsid w:val="006A1CB0"/>
    <w:rsid w:val="006A2419"/>
    <w:rsid w:val="006A5BE0"/>
    <w:rsid w:val="006B4A9C"/>
    <w:rsid w:val="006B5749"/>
    <w:rsid w:val="006B5BB4"/>
    <w:rsid w:val="006C1409"/>
    <w:rsid w:val="006C441F"/>
    <w:rsid w:val="006D56DF"/>
    <w:rsid w:val="006E12AA"/>
    <w:rsid w:val="006E28FE"/>
    <w:rsid w:val="00702398"/>
    <w:rsid w:val="00705297"/>
    <w:rsid w:val="00712DB1"/>
    <w:rsid w:val="00713B61"/>
    <w:rsid w:val="00716D0F"/>
    <w:rsid w:val="00731602"/>
    <w:rsid w:val="007348C4"/>
    <w:rsid w:val="0074613B"/>
    <w:rsid w:val="00757CED"/>
    <w:rsid w:val="0076187F"/>
    <w:rsid w:val="00773BF8"/>
    <w:rsid w:val="00777196"/>
    <w:rsid w:val="00780AAD"/>
    <w:rsid w:val="00783A57"/>
    <w:rsid w:val="0079330B"/>
    <w:rsid w:val="007B7CC1"/>
    <w:rsid w:val="007C2AF7"/>
    <w:rsid w:val="007C2FEB"/>
    <w:rsid w:val="007D4AA3"/>
    <w:rsid w:val="007E137C"/>
    <w:rsid w:val="007E44CA"/>
    <w:rsid w:val="007E51A2"/>
    <w:rsid w:val="007E5F56"/>
    <w:rsid w:val="007E7E2E"/>
    <w:rsid w:val="007F7BFA"/>
    <w:rsid w:val="00801519"/>
    <w:rsid w:val="00820A5F"/>
    <w:rsid w:val="0083709E"/>
    <w:rsid w:val="00844C32"/>
    <w:rsid w:val="0085022B"/>
    <w:rsid w:val="00855174"/>
    <w:rsid w:val="0085634D"/>
    <w:rsid w:val="00861B03"/>
    <w:rsid w:val="00880786"/>
    <w:rsid w:val="00880DC7"/>
    <w:rsid w:val="008A11EB"/>
    <w:rsid w:val="008B620A"/>
    <w:rsid w:val="008B749F"/>
    <w:rsid w:val="008D1D3B"/>
    <w:rsid w:val="008D5FBD"/>
    <w:rsid w:val="008E3352"/>
    <w:rsid w:val="008F03BF"/>
    <w:rsid w:val="008F1CCF"/>
    <w:rsid w:val="008F6EB1"/>
    <w:rsid w:val="008F7705"/>
    <w:rsid w:val="009054A9"/>
    <w:rsid w:val="009307C7"/>
    <w:rsid w:val="00942E4D"/>
    <w:rsid w:val="00947F28"/>
    <w:rsid w:val="00960E7F"/>
    <w:rsid w:val="00961265"/>
    <w:rsid w:val="009615EC"/>
    <w:rsid w:val="0096496C"/>
    <w:rsid w:val="00966685"/>
    <w:rsid w:val="009736B8"/>
    <w:rsid w:val="009754F3"/>
    <w:rsid w:val="00976A86"/>
    <w:rsid w:val="00987F08"/>
    <w:rsid w:val="009A39C0"/>
    <w:rsid w:val="009A65A1"/>
    <w:rsid w:val="009B75CC"/>
    <w:rsid w:val="009C6B3E"/>
    <w:rsid w:val="009F767A"/>
    <w:rsid w:val="00A038DF"/>
    <w:rsid w:val="00A06449"/>
    <w:rsid w:val="00A10EFF"/>
    <w:rsid w:val="00A12971"/>
    <w:rsid w:val="00A13A8F"/>
    <w:rsid w:val="00A55DF6"/>
    <w:rsid w:val="00A63BE9"/>
    <w:rsid w:val="00A66B9D"/>
    <w:rsid w:val="00A76F96"/>
    <w:rsid w:val="00A91CFF"/>
    <w:rsid w:val="00A932B1"/>
    <w:rsid w:val="00AC3D06"/>
    <w:rsid w:val="00AD786B"/>
    <w:rsid w:val="00AE6076"/>
    <w:rsid w:val="00AE7D24"/>
    <w:rsid w:val="00AF4E15"/>
    <w:rsid w:val="00B02E22"/>
    <w:rsid w:val="00B06885"/>
    <w:rsid w:val="00B14D2D"/>
    <w:rsid w:val="00B16C0D"/>
    <w:rsid w:val="00B26440"/>
    <w:rsid w:val="00B379C7"/>
    <w:rsid w:val="00B57E51"/>
    <w:rsid w:val="00B638D6"/>
    <w:rsid w:val="00B66D6D"/>
    <w:rsid w:val="00B73C8F"/>
    <w:rsid w:val="00B80705"/>
    <w:rsid w:val="00B82CF2"/>
    <w:rsid w:val="00B9368F"/>
    <w:rsid w:val="00BA41C9"/>
    <w:rsid w:val="00BB6DD9"/>
    <w:rsid w:val="00BC251D"/>
    <w:rsid w:val="00BD1B36"/>
    <w:rsid w:val="00BD46C3"/>
    <w:rsid w:val="00C1332E"/>
    <w:rsid w:val="00C21FCD"/>
    <w:rsid w:val="00C22FF5"/>
    <w:rsid w:val="00C249BE"/>
    <w:rsid w:val="00C3206B"/>
    <w:rsid w:val="00C603EF"/>
    <w:rsid w:val="00C61BD1"/>
    <w:rsid w:val="00C67254"/>
    <w:rsid w:val="00C71525"/>
    <w:rsid w:val="00CA4E35"/>
    <w:rsid w:val="00CB4B76"/>
    <w:rsid w:val="00CC47A9"/>
    <w:rsid w:val="00CD27DF"/>
    <w:rsid w:val="00CE58AD"/>
    <w:rsid w:val="00CF62DF"/>
    <w:rsid w:val="00D01EF6"/>
    <w:rsid w:val="00D045A5"/>
    <w:rsid w:val="00D06F31"/>
    <w:rsid w:val="00D1559E"/>
    <w:rsid w:val="00D1617E"/>
    <w:rsid w:val="00D3002C"/>
    <w:rsid w:val="00D55DE9"/>
    <w:rsid w:val="00D76837"/>
    <w:rsid w:val="00D80E80"/>
    <w:rsid w:val="00D97742"/>
    <w:rsid w:val="00DA1FE9"/>
    <w:rsid w:val="00DA597D"/>
    <w:rsid w:val="00DA722C"/>
    <w:rsid w:val="00DB072D"/>
    <w:rsid w:val="00DB353F"/>
    <w:rsid w:val="00DC4B60"/>
    <w:rsid w:val="00DE2BFB"/>
    <w:rsid w:val="00DE55DE"/>
    <w:rsid w:val="00DE7E2D"/>
    <w:rsid w:val="00DF7373"/>
    <w:rsid w:val="00E00A60"/>
    <w:rsid w:val="00E16263"/>
    <w:rsid w:val="00E2121A"/>
    <w:rsid w:val="00E309CA"/>
    <w:rsid w:val="00E4666B"/>
    <w:rsid w:val="00E718FF"/>
    <w:rsid w:val="00E73A54"/>
    <w:rsid w:val="00E77F9C"/>
    <w:rsid w:val="00E92E04"/>
    <w:rsid w:val="00E92F8A"/>
    <w:rsid w:val="00EA0D11"/>
    <w:rsid w:val="00EA0DCF"/>
    <w:rsid w:val="00EB1FC7"/>
    <w:rsid w:val="00EB5198"/>
    <w:rsid w:val="00EB6E2A"/>
    <w:rsid w:val="00ED5CB3"/>
    <w:rsid w:val="00F0297E"/>
    <w:rsid w:val="00F032C1"/>
    <w:rsid w:val="00F14EB5"/>
    <w:rsid w:val="00F169EF"/>
    <w:rsid w:val="00F2268C"/>
    <w:rsid w:val="00F32D9B"/>
    <w:rsid w:val="00F346BB"/>
    <w:rsid w:val="00F44456"/>
    <w:rsid w:val="00F46458"/>
    <w:rsid w:val="00F50B7A"/>
    <w:rsid w:val="00F66CF2"/>
    <w:rsid w:val="00F72FE8"/>
    <w:rsid w:val="00F73188"/>
    <w:rsid w:val="00F864DA"/>
    <w:rsid w:val="00F976C3"/>
    <w:rsid w:val="00FA4ACA"/>
    <w:rsid w:val="00FB1874"/>
    <w:rsid w:val="00FE054F"/>
    <w:rsid w:val="00FE4DE3"/>
    <w:rsid w:val="1EBF845B"/>
    <w:rsid w:val="37BE99CC"/>
    <w:rsid w:val="3D9B1667"/>
    <w:rsid w:val="3EC3D37F"/>
    <w:rsid w:val="599DED5D"/>
    <w:rsid w:val="6F1FA2B2"/>
    <w:rsid w:val="73CB9C4B"/>
    <w:rsid w:val="75F999A2"/>
    <w:rsid w:val="79DFE4E0"/>
    <w:rsid w:val="7D7F57AE"/>
    <w:rsid w:val="7E8DBE54"/>
    <w:rsid w:val="7EF5B347"/>
    <w:rsid w:val="7FFF5A77"/>
    <w:rsid w:val="8BCF9591"/>
    <w:rsid w:val="8FE95DB1"/>
    <w:rsid w:val="A7BF4C81"/>
    <w:rsid w:val="BA7B23C6"/>
    <w:rsid w:val="E9F7D1DC"/>
    <w:rsid w:val="F277A67C"/>
    <w:rsid w:val="F3B34398"/>
    <w:rsid w:val="F3E9C715"/>
    <w:rsid w:val="FBFD823E"/>
    <w:rsid w:val="FF7F2A12"/>
    <w:rsid w:val="FF8D66C0"/>
    <w:rsid w:val="FFF731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Верхній колонтитул Знак"/>
    <w:basedOn w:val="2"/>
    <w:link w:val="6"/>
    <w:qFormat/>
    <w:uiPriority w:val="99"/>
  </w:style>
  <w:style w:type="character" w:customStyle="1" w:styleId="9">
    <w:name w:val="Нижній колонтитул Знак"/>
    <w:basedOn w:val="2"/>
    <w:link w:val="5"/>
    <w:qFormat/>
    <w:uiPriority w:val="99"/>
  </w:style>
  <w:style w:type="character" w:customStyle="1" w:styleId="10">
    <w:name w:val="Текст у виносці Знак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vl/Projects/myRails6/diplomas/public/templates/e:\var\www\html\dipjunspec.vladloz.pp.ua\templates\master(red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master(red)</Template>
  <Pages>1</Pages>
  <Words>510</Words>
  <Characters>291</Characters>
  <Lines>2</Lines>
  <Paragraphs>1</Paragraphs>
  <TotalTime>150</TotalTime>
  <ScaleCrop>false</ScaleCrop>
  <LinksUpToDate>false</LinksUpToDate>
  <CharactersWithSpaces>800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2021-03-03T17:37:00Z</dcterms:created>
  <dc:creator>vl</dc:creator>
  <cp:lastModifiedBy>vl</cp:lastModifiedBy>
  <dcterms:modified xsi:type="dcterms:W3CDTF">2021-06-15T16:46:40Z</dcterms:modified>
  <dc:title>&amp;seria1 № &amp;numb1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